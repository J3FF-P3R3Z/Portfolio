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7C1E49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B29B800" w14:textId="1C7B6FFF" w:rsidR="001B2ABD" w:rsidRDefault="005511B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8F1E3F0" wp14:editId="641F4657">
                  <wp:extent cx="2057400" cy="2057400"/>
                  <wp:effectExtent l="76200" t="76200" r="76200" b="762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A84DA7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5BD50C2" w14:textId="297AD2E1" w:rsidR="001B2ABD" w:rsidRDefault="00FB2305" w:rsidP="001B2ABD">
            <w:pPr>
              <w:pStyle w:val="Title"/>
            </w:pPr>
            <w:r>
              <w:t>Lloyd Jefferson S.P. Perez</w:t>
            </w:r>
          </w:p>
          <w:p w14:paraId="6ACFFA4A" w14:textId="4A0D5B86" w:rsidR="001B2ABD" w:rsidRDefault="001B2ABD" w:rsidP="001B2ABD">
            <w:pPr>
              <w:pStyle w:val="Subtitle"/>
            </w:pPr>
          </w:p>
        </w:tc>
      </w:tr>
      <w:tr w:rsidR="001B2ABD" w14:paraId="012787F6" w14:textId="77777777" w:rsidTr="001B2ABD">
        <w:tc>
          <w:tcPr>
            <w:tcW w:w="3600" w:type="dxa"/>
          </w:tcPr>
          <w:p w14:paraId="746B4A7F" w14:textId="4615E449" w:rsidR="001B2ABD" w:rsidRDefault="00AA5D6C" w:rsidP="00036450">
            <w:pPr>
              <w:pStyle w:val="Heading3"/>
            </w:pPr>
            <w:r>
              <w:t>Education</w:t>
            </w:r>
          </w:p>
          <w:p w14:paraId="2136E323" w14:textId="7FE2D644" w:rsidR="00036450" w:rsidRDefault="000038AC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TERTIARY</w:t>
            </w:r>
          </w:p>
          <w:p w14:paraId="3C42DF05" w14:textId="6443C975" w:rsidR="000038AC" w:rsidRDefault="000038AC" w:rsidP="00036450">
            <w:r>
              <w:t>STI College Global City</w:t>
            </w:r>
          </w:p>
          <w:p w14:paraId="17947B34" w14:textId="580771E2" w:rsidR="00FC72D3" w:rsidRDefault="00FC72D3" w:rsidP="00FC72D3">
            <w:r w:rsidRPr="00FC72D3">
              <w:t>University Parkway Drive or 32nd Avenue, Taguig, 1634 Metro Manila</w:t>
            </w:r>
          </w:p>
          <w:p w14:paraId="30A8C192" w14:textId="6A44EA1C" w:rsidR="00D1424C" w:rsidRDefault="00D1424C" w:rsidP="00FC72D3">
            <w:r>
              <w:t>201</w:t>
            </w:r>
            <w:r w:rsidR="00FB2305">
              <w:t>8 - Present</w:t>
            </w:r>
          </w:p>
          <w:p w14:paraId="7E3E2287" w14:textId="77777777" w:rsidR="000B04EE" w:rsidRDefault="000B04EE" w:rsidP="00FC72D3"/>
          <w:p w14:paraId="55736665" w14:textId="060417D9" w:rsidR="009357ED" w:rsidRDefault="009357ED" w:rsidP="009357ED">
            <w:pPr>
              <w:rPr>
                <w:b/>
                <w:bCs/>
              </w:rPr>
            </w:pPr>
            <w:r>
              <w:rPr>
                <w:b/>
                <w:bCs/>
              </w:rPr>
              <w:t>SECONDARY</w:t>
            </w:r>
          </w:p>
          <w:p w14:paraId="472C15C5" w14:textId="28A2205A" w:rsidR="009357ED" w:rsidRDefault="004F12A4" w:rsidP="009357ED">
            <w:r>
              <w:t>Pateros National High School</w:t>
            </w:r>
          </w:p>
          <w:p w14:paraId="014C01AF" w14:textId="0F8BB633" w:rsidR="009357ED" w:rsidRDefault="00810E93" w:rsidP="009357ED">
            <w:r>
              <w:t>320 P. Herrera St. Pateros,</w:t>
            </w:r>
            <w:r w:rsidR="009357ED" w:rsidRPr="00FC72D3">
              <w:t xml:space="preserve"> Metro Manila</w:t>
            </w:r>
          </w:p>
          <w:p w14:paraId="7F145DCA" w14:textId="4B5F0631" w:rsidR="00810E93" w:rsidRPr="00FC72D3" w:rsidRDefault="009357ED" w:rsidP="00FC72D3">
            <w:r>
              <w:t>20</w:t>
            </w:r>
            <w:r w:rsidR="004F12A4">
              <w:t>09</w:t>
            </w:r>
            <w:r>
              <w:t>-201</w:t>
            </w:r>
            <w:r w:rsidR="004F12A4">
              <w:t>3</w:t>
            </w:r>
          </w:p>
          <w:sdt>
            <w:sdtPr>
              <w:id w:val="-1954003311"/>
              <w:placeholder>
                <w:docPart w:val="D6A3BA4A11C347CE9235F2978F9BD233"/>
              </w:placeholder>
              <w:temporary/>
              <w:showingPlcHdr/>
              <w15:appearance w15:val="hidden"/>
            </w:sdtPr>
            <w:sdtEndPr/>
            <w:sdtContent>
              <w:p w14:paraId="51B4858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6CE7E8DE1E74D3998B840B71FF48B67"/>
              </w:placeholder>
              <w:temporary/>
              <w:showingPlcHdr/>
              <w15:appearance w15:val="hidden"/>
            </w:sdtPr>
            <w:sdtEndPr/>
            <w:sdtContent>
              <w:p w14:paraId="1572DD9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2ABAC04" w14:textId="5B15E7E4" w:rsidR="004D3011" w:rsidRDefault="00810E93" w:rsidP="004D3011">
            <w:r>
              <w:t>+639772348766</w:t>
            </w:r>
          </w:p>
          <w:p w14:paraId="726DF44F" w14:textId="2DC123D4" w:rsidR="00810E93" w:rsidRDefault="00810E93" w:rsidP="004D3011">
            <w:r>
              <w:t>+639984372277</w:t>
            </w:r>
          </w:p>
          <w:p w14:paraId="3EF2FE34" w14:textId="77777777" w:rsidR="004D3011" w:rsidRPr="004D3011" w:rsidRDefault="004D3011" w:rsidP="004D3011"/>
          <w:p w14:paraId="0B0EE856" w14:textId="72C0E08A" w:rsidR="004D3011" w:rsidRDefault="0045719C" w:rsidP="004D3011">
            <w:r>
              <w:t>ADDRESS:</w:t>
            </w:r>
          </w:p>
          <w:p w14:paraId="55F3DDBE" w14:textId="29A90120" w:rsidR="004D3011" w:rsidRDefault="00810E93" w:rsidP="004D3011">
            <w:r>
              <w:t xml:space="preserve">43 Wack-wack Purok-9 </w:t>
            </w:r>
            <w:r w:rsidR="00EF1725">
              <w:t>Brgy. Palingon</w:t>
            </w:r>
            <w:r>
              <w:t>, Taguig City</w:t>
            </w:r>
          </w:p>
          <w:p w14:paraId="078EAC33" w14:textId="77777777" w:rsidR="004D3011" w:rsidRDefault="004D3011" w:rsidP="004D3011"/>
          <w:sdt>
            <w:sdtPr>
              <w:id w:val="-240260293"/>
              <w:placeholder>
                <w:docPart w:val="F748C6B3FC9642B59D4C46BBFB5252C7"/>
              </w:placeholder>
              <w:temporary/>
              <w:showingPlcHdr/>
              <w15:appearance w15:val="hidden"/>
            </w:sdtPr>
            <w:sdtEndPr/>
            <w:sdtContent>
              <w:p w14:paraId="0770E2C5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0B84290" w14:textId="4EA9F440" w:rsidR="00036450" w:rsidRPr="00E4381A" w:rsidRDefault="009D765A" w:rsidP="004D3011">
            <w:pPr>
              <w:rPr>
                <w:rStyle w:val="Hyperlink"/>
              </w:rPr>
            </w:pPr>
            <w:hyperlink r:id="rId10" w:history="1">
              <w:r w:rsidR="00EF1725" w:rsidRPr="007250B3">
                <w:rPr>
                  <w:rStyle w:val="Hyperlink"/>
                </w:rPr>
                <w:t>PEREZ.Lloyd.Jefferson@gmail.com</w:t>
              </w:r>
            </w:hyperlink>
          </w:p>
          <w:p w14:paraId="07DE3B20" w14:textId="6007F97D" w:rsidR="004D3011" w:rsidRPr="00CB0055" w:rsidRDefault="00DE4A42" w:rsidP="00CB0055">
            <w:pPr>
              <w:pStyle w:val="Heading3"/>
            </w:pPr>
            <w:r>
              <w:t>Skills</w:t>
            </w:r>
          </w:p>
          <w:p w14:paraId="3686CF1B" w14:textId="5B6C436F" w:rsidR="00702D1C" w:rsidRDefault="00702D1C" w:rsidP="00702D1C">
            <w:r w:rsidRPr="00643D92">
              <w:t xml:space="preserve">Programming Languages </w:t>
            </w:r>
            <w:r w:rsidR="005B2F04">
              <w:t xml:space="preserve">: </w:t>
            </w:r>
            <w:r w:rsidRPr="00643D92">
              <w:t>C#</w:t>
            </w:r>
            <w:r w:rsidR="005B2F04">
              <w:t xml:space="preserve">(Basic) </w:t>
            </w:r>
            <w:r w:rsidRPr="00643D92">
              <w:t>, Java</w:t>
            </w:r>
            <w:r w:rsidR="005B2F04">
              <w:t>(Basic)</w:t>
            </w:r>
          </w:p>
          <w:p w14:paraId="220C2F1A" w14:textId="77777777" w:rsidR="004C1B70" w:rsidRDefault="004C1B70" w:rsidP="004D3011"/>
          <w:p w14:paraId="30C437B3" w14:textId="77777777" w:rsidR="00702D1C" w:rsidRDefault="00702D1C" w:rsidP="004D3011">
            <w:r>
              <w:t>Wiring Installation</w:t>
            </w:r>
          </w:p>
          <w:p w14:paraId="072696BC" w14:textId="77777777" w:rsidR="00702D1C" w:rsidRDefault="00702D1C" w:rsidP="004D3011"/>
          <w:p w14:paraId="39956AC6" w14:textId="79416E5C" w:rsidR="00702D1C" w:rsidRPr="004D3011" w:rsidRDefault="00C263FE" w:rsidP="004D3011">
            <w:r>
              <w:t>MS Office Suite (Basic)</w:t>
            </w:r>
          </w:p>
        </w:tc>
        <w:tc>
          <w:tcPr>
            <w:tcW w:w="720" w:type="dxa"/>
          </w:tcPr>
          <w:p w14:paraId="342DF25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8F9C1BA" w14:textId="4147BFE2" w:rsidR="000B04EE" w:rsidRPr="000B04EE" w:rsidRDefault="00EC2FD2" w:rsidP="009E6785">
            <w:pPr>
              <w:pStyle w:val="Heading2"/>
            </w:pPr>
            <w:r>
              <w:t>Work Experience</w:t>
            </w:r>
          </w:p>
          <w:p w14:paraId="533B28EA" w14:textId="613D227C" w:rsidR="00772CCA" w:rsidRDefault="00702D1C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ROMAGO INC.</w:t>
            </w:r>
          </w:p>
          <w:p w14:paraId="549FDEC6" w14:textId="3E2DF59B" w:rsidR="00702D1C" w:rsidRDefault="00702D1C" w:rsidP="00036450">
            <w:r>
              <w:t>Assistant Electrician</w:t>
            </w:r>
          </w:p>
          <w:p w14:paraId="04341B25" w14:textId="5E0EE914" w:rsidR="00702D1C" w:rsidRPr="00702D1C" w:rsidRDefault="00702D1C" w:rsidP="00036450">
            <w:r>
              <w:t>2015 - 2017</w:t>
            </w:r>
          </w:p>
          <w:p w14:paraId="73DDA7E6" w14:textId="03B7BF67" w:rsidR="00036450" w:rsidRDefault="00037346" w:rsidP="00036450">
            <w:pPr>
              <w:pStyle w:val="Heading2"/>
            </w:pPr>
            <w:r>
              <w:t>Events attended</w:t>
            </w:r>
          </w:p>
          <w:p w14:paraId="2611AFFD" w14:textId="23B8B00A" w:rsidR="004D3011" w:rsidRPr="001416D0" w:rsidRDefault="001416D0" w:rsidP="00036450">
            <w:pPr>
              <w:rPr>
                <w:b/>
                <w:bCs/>
              </w:rPr>
            </w:pPr>
            <w:r w:rsidRPr="001416D0">
              <w:rPr>
                <w:b/>
                <w:bCs/>
              </w:rPr>
              <w:t>ENIGMA Computer Engineering Convention</w:t>
            </w:r>
          </w:p>
          <w:p w14:paraId="7F463191" w14:textId="1CD7AB5B" w:rsidR="001416D0" w:rsidRDefault="001416D0" w:rsidP="00036450">
            <w:r>
              <w:t>STI College Global City</w:t>
            </w:r>
          </w:p>
          <w:p w14:paraId="65A8B407" w14:textId="0DD91939" w:rsidR="00772CCA" w:rsidRDefault="001416D0" w:rsidP="00036450">
            <w:r>
              <w:t>October</w:t>
            </w:r>
            <w:r w:rsidR="00BE67E8">
              <w:t xml:space="preserve"> 8-9, 2019</w:t>
            </w:r>
          </w:p>
          <w:p w14:paraId="0F993F3A" w14:textId="5D32016F" w:rsidR="00036450" w:rsidRDefault="00037346" w:rsidP="00036450">
            <w:pPr>
              <w:pStyle w:val="Heading2"/>
            </w:pPr>
            <w:r>
              <w:t>Character References</w:t>
            </w:r>
          </w:p>
          <w:p w14:paraId="69DF5CFE" w14:textId="783AF76B" w:rsidR="00BE67E8" w:rsidRPr="001416D0" w:rsidRDefault="00BE67E8" w:rsidP="00BE67E8">
            <w:pPr>
              <w:rPr>
                <w:b/>
                <w:bCs/>
              </w:rPr>
            </w:pPr>
            <w:r>
              <w:rPr>
                <w:b/>
                <w:bCs/>
              </w:rPr>
              <w:t>Mr. Mark Frederick Salonga, MIT</w:t>
            </w:r>
          </w:p>
          <w:p w14:paraId="38FF74AF" w14:textId="015E6757" w:rsidR="00BE67E8" w:rsidRDefault="00BE67E8" w:rsidP="00BE67E8">
            <w:r>
              <w:t>IT Professor, STI College Global City, Taguig City</w:t>
            </w:r>
          </w:p>
          <w:p w14:paraId="051B3E09" w14:textId="137A1C71" w:rsidR="00772CCA" w:rsidRPr="00EF1725" w:rsidRDefault="00BE67E8" w:rsidP="00772CCA">
            <w:r>
              <w:t>09271234567</w:t>
            </w:r>
          </w:p>
        </w:tc>
      </w:tr>
    </w:tbl>
    <w:p w14:paraId="64978DAE" w14:textId="77777777" w:rsidR="0043117B" w:rsidRDefault="009D765A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71E3D" w14:textId="77777777" w:rsidR="009D765A" w:rsidRDefault="009D765A" w:rsidP="000C45FF">
      <w:r>
        <w:separator/>
      </w:r>
    </w:p>
  </w:endnote>
  <w:endnote w:type="continuationSeparator" w:id="0">
    <w:p w14:paraId="08C2633D" w14:textId="77777777" w:rsidR="009D765A" w:rsidRDefault="009D765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00C5" w14:textId="77777777" w:rsidR="009D765A" w:rsidRDefault="009D765A" w:rsidP="000C45FF">
      <w:r>
        <w:separator/>
      </w:r>
    </w:p>
  </w:footnote>
  <w:footnote w:type="continuationSeparator" w:id="0">
    <w:p w14:paraId="47260FB3" w14:textId="77777777" w:rsidR="009D765A" w:rsidRDefault="009D765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150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8776E3" wp14:editId="0FE8B5A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ED"/>
    <w:rsid w:val="000038AC"/>
    <w:rsid w:val="000072E5"/>
    <w:rsid w:val="00036450"/>
    <w:rsid w:val="00037346"/>
    <w:rsid w:val="00094499"/>
    <w:rsid w:val="000B04EE"/>
    <w:rsid w:val="000C45FF"/>
    <w:rsid w:val="000E3FD1"/>
    <w:rsid w:val="001026CC"/>
    <w:rsid w:val="00112054"/>
    <w:rsid w:val="00125402"/>
    <w:rsid w:val="001317D8"/>
    <w:rsid w:val="001416D0"/>
    <w:rsid w:val="001420ED"/>
    <w:rsid w:val="001525E1"/>
    <w:rsid w:val="00180329"/>
    <w:rsid w:val="0019001F"/>
    <w:rsid w:val="001A74A5"/>
    <w:rsid w:val="001B2ABD"/>
    <w:rsid w:val="001E0391"/>
    <w:rsid w:val="001E1759"/>
    <w:rsid w:val="001F1ECC"/>
    <w:rsid w:val="00203634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2BF6"/>
    <w:rsid w:val="00406CEB"/>
    <w:rsid w:val="004071FC"/>
    <w:rsid w:val="00422DE7"/>
    <w:rsid w:val="00445947"/>
    <w:rsid w:val="0045719C"/>
    <w:rsid w:val="004813B3"/>
    <w:rsid w:val="00496591"/>
    <w:rsid w:val="004C1B70"/>
    <w:rsid w:val="004C63E4"/>
    <w:rsid w:val="004D3011"/>
    <w:rsid w:val="004D678D"/>
    <w:rsid w:val="004F12A4"/>
    <w:rsid w:val="005262AC"/>
    <w:rsid w:val="005511BB"/>
    <w:rsid w:val="005B2F04"/>
    <w:rsid w:val="005E39D5"/>
    <w:rsid w:val="00600670"/>
    <w:rsid w:val="0062123A"/>
    <w:rsid w:val="00643D92"/>
    <w:rsid w:val="00646E75"/>
    <w:rsid w:val="006771D0"/>
    <w:rsid w:val="006E1128"/>
    <w:rsid w:val="00702D1C"/>
    <w:rsid w:val="00715FCB"/>
    <w:rsid w:val="00743101"/>
    <w:rsid w:val="00764C9F"/>
    <w:rsid w:val="00772CCA"/>
    <w:rsid w:val="007775E1"/>
    <w:rsid w:val="00782B38"/>
    <w:rsid w:val="007867A0"/>
    <w:rsid w:val="007927F5"/>
    <w:rsid w:val="007E6130"/>
    <w:rsid w:val="00802CA0"/>
    <w:rsid w:val="008071F4"/>
    <w:rsid w:val="00810E93"/>
    <w:rsid w:val="00894D56"/>
    <w:rsid w:val="009260CD"/>
    <w:rsid w:val="009357ED"/>
    <w:rsid w:val="00940A66"/>
    <w:rsid w:val="00952C25"/>
    <w:rsid w:val="0097115A"/>
    <w:rsid w:val="00982E94"/>
    <w:rsid w:val="009D72A4"/>
    <w:rsid w:val="009D765A"/>
    <w:rsid w:val="009E27C8"/>
    <w:rsid w:val="009E6785"/>
    <w:rsid w:val="00A2118D"/>
    <w:rsid w:val="00A239A6"/>
    <w:rsid w:val="00AA5D6C"/>
    <w:rsid w:val="00AD0A50"/>
    <w:rsid w:val="00AD6B29"/>
    <w:rsid w:val="00AD76E2"/>
    <w:rsid w:val="00B20152"/>
    <w:rsid w:val="00B359E4"/>
    <w:rsid w:val="00B45BC7"/>
    <w:rsid w:val="00B57D98"/>
    <w:rsid w:val="00B70850"/>
    <w:rsid w:val="00BE67E8"/>
    <w:rsid w:val="00C066B6"/>
    <w:rsid w:val="00C258D6"/>
    <w:rsid w:val="00C263FE"/>
    <w:rsid w:val="00C37BA1"/>
    <w:rsid w:val="00C4674C"/>
    <w:rsid w:val="00C506CF"/>
    <w:rsid w:val="00C72BED"/>
    <w:rsid w:val="00C9578B"/>
    <w:rsid w:val="00CB0055"/>
    <w:rsid w:val="00D1424C"/>
    <w:rsid w:val="00D22801"/>
    <w:rsid w:val="00D2522B"/>
    <w:rsid w:val="00D307D4"/>
    <w:rsid w:val="00D30DF6"/>
    <w:rsid w:val="00D422DE"/>
    <w:rsid w:val="00D5459D"/>
    <w:rsid w:val="00DA1F4D"/>
    <w:rsid w:val="00DA7D5F"/>
    <w:rsid w:val="00DD172A"/>
    <w:rsid w:val="00DE4A42"/>
    <w:rsid w:val="00E172EA"/>
    <w:rsid w:val="00E24CD5"/>
    <w:rsid w:val="00E25A26"/>
    <w:rsid w:val="00E36724"/>
    <w:rsid w:val="00E4381A"/>
    <w:rsid w:val="00E55D74"/>
    <w:rsid w:val="00EC2FD2"/>
    <w:rsid w:val="00EF1725"/>
    <w:rsid w:val="00EF2EA5"/>
    <w:rsid w:val="00F60274"/>
    <w:rsid w:val="00F77FB9"/>
    <w:rsid w:val="00F86960"/>
    <w:rsid w:val="00FA1B57"/>
    <w:rsid w:val="00FB068F"/>
    <w:rsid w:val="00FB2305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D2BD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PEREZ.Lloyd.Jefferso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927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A3BA4A11C347CE9235F2978F9BD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33D88-1B9E-4250-BD48-FE23DCE2EC3B}"/>
      </w:docPartPr>
      <w:docPartBody>
        <w:p w:rsidR="006D25AB" w:rsidRDefault="006D25AB">
          <w:pPr>
            <w:pStyle w:val="D6A3BA4A11C347CE9235F2978F9BD233"/>
          </w:pPr>
          <w:r w:rsidRPr="00CB0055">
            <w:t>Contact</w:t>
          </w:r>
        </w:p>
      </w:docPartBody>
    </w:docPart>
    <w:docPart>
      <w:docPartPr>
        <w:name w:val="86CE7E8DE1E74D3998B840B71FF48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07003-B941-4A35-9655-42D3C7BCA788}"/>
      </w:docPartPr>
      <w:docPartBody>
        <w:p w:rsidR="006D25AB" w:rsidRDefault="006D25AB">
          <w:pPr>
            <w:pStyle w:val="86CE7E8DE1E74D3998B840B71FF48B67"/>
          </w:pPr>
          <w:r w:rsidRPr="004D3011">
            <w:t>PHONE:</w:t>
          </w:r>
        </w:p>
      </w:docPartBody>
    </w:docPart>
    <w:docPart>
      <w:docPartPr>
        <w:name w:val="F748C6B3FC9642B59D4C46BBFB525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D9545-7CC6-4FA6-93BA-A64CB9049C0D}"/>
      </w:docPartPr>
      <w:docPartBody>
        <w:p w:rsidR="006D25AB" w:rsidRDefault="006D25AB">
          <w:pPr>
            <w:pStyle w:val="F748C6B3FC9642B59D4C46BBFB5252C7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AB"/>
    <w:rsid w:val="00060E94"/>
    <w:rsid w:val="005A7410"/>
    <w:rsid w:val="00656F19"/>
    <w:rsid w:val="006D25AB"/>
    <w:rsid w:val="007E6735"/>
    <w:rsid w:val="00AB61E1"/>
    <w:rsid w:val="00EE4A28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A3BA4A11C347CE9235F2978F9BD233">
    <w:name w:val="D6A3BA4A11C347CE9235F2978F9BD233"/>
  </w:style>
  <w:style w:type="paragraph" w:customStyle="1" w:styleId="86CE7E8DE1E74D3998B840B71FF48B67">
    <w:name w:val="86CE7E8DE1E74D3998B840B71FF48B67"/>
  </w:style>
  <w:style w:type="paragraph" w:customStyle="1" w:styleId="F748C6B3FC9642B59D4C46BBFB5252C7">
    <w:name w:val="F748C6B3FC9642B59D4C46BBFB5252C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/>
          <a:srcRect/>
          <a:stretch>
            <a:fillRect/>
          </a:stretch>
        </a:blipFill>
        <a:ln w="63500">
          <a:solidFill>
            <a:schemeClr val="accent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1475F589F734DA0D1AB6961854217" ma:contentTypeVersion="13" ma:contentTypeDescription="Create a new document." ma:contentTypeScope="" ma:versionID="4ae07cc89bc3c9a444450a18f66f96ae">
  <xsd:schema xmlns:xsd="http://www.w3.org/2001/XMLSchema" xmlns:xs="http://www.w3.org/2001/XMLSchema" xmlns:p="http://schemas.microsoft.com/office/2006/metadata/properties" xmlns:ns3="e4e326eb-2cb3-4892-8cd8-280c8042e51d" xmlns:ns4="9063b11f-f7ad-4bb3-a654-de073afa87eb" targetNamespace="http://schemas.microsoft.com/office/2006/metadata/properties" ma:root="true" ma:fieldsID="4bc315f526bf2cbcddfa1196a7cbe5b3" ns3:_="" ns4:_="">
    <xsd:import namespace="e4e326eb-2cb3-4892-8cd8-280c8042e51d"/>
    <xsd:import namespace="9063b11f-f7ad-4bb3-a654-de073afa8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326eb-2cb3-4892-8cd8-280c8042e5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3b11f-f7ad-4bb3-a654-de073afa8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42F90-09D6-41C7-B140-D4FB681167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402377-2F4B-4388-9031-5CBA3A25E4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88888F-D5B1-4E46-9E68-A6FDC4C15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326eb-2cb3-4892-8cd8-280c8042e51d"/>
    <ds:schemaRef ds:uri="9063b11f-f7ad-4bb3-a654-de073afa8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2021-12-27T12:26:00Z</dcterms:created>
  <dcterms:modified xsi:type="dcterms:W3CDTF">2022-03-28T15:03:00Z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0x010100D461475F589F734DA0D1AB6961854217</vt:lpwstr>
  </property>
</Properties>
</file>